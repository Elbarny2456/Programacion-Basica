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7E9" w:rsidRDefault="00AE4C3F" w:rsidP="00D70D02">
      <w:pPr>
        <w:rPr>
          <w:noProof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75A473" wp14:editId="4E32B082">
                <wp:simplePos x="0" y="0"/>
                <wp:positionH relativeFrom="margin">
                  <wp:posOffset>-647700</wp:posOffset>
                </wp:positionH>
                <wp:positionV relativeFrom="paragraph">
                  <wp:posOffset>-1034415</wp:posOffset>
                </wp:positionV>
                <wp:extent cx="7909560" cy="746760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9560" cy="7467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4C3F" w:rsidRPr="00AE4C3F" w:rsidRDefault="00AE4C3F" w:rsidP="00FB7EA1">
                            <w:pPr>
                              <w:pStyle w:val="Ttulo"/>
                              <w:pBdr>
                                <w:bottom w:val="single" w:sz="4" w:space="1" w:color="auto"/>
                              </w:pBdr>
                              <w:shd w:val="clear" w:color="auto" w:fill="0F0D29" w:themeFill="text1"/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</w:pPr>
                            <w:r w:rsidRPr="00AE4C3F"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  <w:t>PROYECTO</w:t>
                            </w:r>
                          </w:p>
                          <w:p w:rsidR="00AE4C3F" w:rsidRPr="00AE4C3F" w:rsidRDefault="00AE4C3F" w:rsidP="00FB7EA1">
                            <w:pPr>
                              <w:pStyle w:val="Ttulo"/>
                              <w:pBdr>
                                <w:bottom w:val="single" w:sz="4" w:space="1" w:color="auto"/>
                              </w:pBdr>
                              <w:shd w:val="clear" w:color="auto" w:fill="0F0D29" w:themeFill="text1"/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</w:rPr>
                            </w:pPr>
                            <w:r w:rsidRPr="00AE4C3F"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  <w:t>UNIDAD 5</w:t>
                            </w:r>
                          </w:p>
                          <w:p w:rsidR="00AE4C3F" w:rsidRPr="00AE4C3F" w:rsidRDefault="00AE4C3F" w:rsidP="00FB7EA1">
                            <w:pPr>
                              <w:pStyle w:val="Ttulo"/>
                              <w:pBdr>
                                <w:bottom w:val="single" w:sz="4" w:space="1" w:color="auto"/>
                              </w:pBdr>
                              <w:shd w:val="clear" w:color="auto" w:fill="0F0D29" w:themeFill="text1"/>
                              <w:spacing w:after="0"/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</w:rPr>
                            </w:pPr>
                            <w:r w:rsidRPr="00AE4C3F"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  <w:t>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75A473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margin-left:-51pt;margin-top:-81.45pt;width:622.8pt;height:58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" filled="f" stroked="f" strokeweight=".5pt">
                <v:textbox>
                  <w:txbxContent>
                    <w:p w:rsidR="00AE4C3F" w:rsidRPr="00AE4C3F" w:rsidRDefault="00AE4C3F" w:rsidP="00FB7EA1">
                      <w:pPr>
                        <w:pStyle w:val="Ttulo"/>
                        <w:pBdr>
                          <w:bottom w:val="single" w:sz="4" w:space="1" w:color="auto"/>
                        </w:pBdr>
                        <w:shd w:val="clear" w:color="auto" w:fill="0F0D29" w:themeFill="text1"/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</w:pPr>
                      <w:r w:rsidRPr="00AE4C3F"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  <w:t>PROYECTO</w:t>
                      </w:r>
                    </w:p>
                    <w:p w:rsidR="00AE4C3F" w:rsidRPr="00AE4C3F" w:rsidRDefault="00AE4C3F" w:rsidP="00FB7EA1">
                      <w:pPr>
                        <w:pStyle w:val="Ttulo"/>
                        <w:pBdr>
                          <w:bottom w:val="single" w:sz="4" w:space="1" w:color="auto"/>
                        </w:pBdr>
                        <w:shd w:val="clear" w:color="auto" w:fill="0F0D29" w:themeFill="text1"/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</w:rPr>
                      </w:pPr>
                      <w:r w:rsidRPr="00AE4C3F"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  <w:t>UNIDAD 5</w:t>
                      </w:r>
                    </w:p>
                    <w:p w:rsidR="00AE4C3F" w:rsidRPr="00AE4C3F" w:rsidRDefault="00AE4C3F" w:rsidP="00FB7EA1">
                      <w:pPr>
                        <w:pStyle w:val="Ttulo"/>
                        <w:pBdr>
                          <w:bottom w:val="single" w:sz="4" w:space="1" w:color="auto"/>
                        </w:pBdr>
                        <w:shd w:val="clear" w:color="auto" w:fill="0F0D29" w:themeFill="text1"/>
                        <w:spacing w:after="0"/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</w:rPr>
                      </w:pPr>
                      <w:r w:rsidRPr="00AE4C3F"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  <w:t>2025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02A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7323A88" wp14:editId="0CFC7303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CDB35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04"/>
      </w:tblGrid>
      <w:tr w:rsidR="00D077E9" w:rsidTr="008146AD">
        <w:trPr>
          <w:trHeight w:val="1894"/>
        </w:trPr>
        <w:tc>
          <w:tcPr>
            <w:tcW w:w="6804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</w:p>
          <w:p w:rsidR="00D077E9" w:rsidRDefault="00D077E9" w:rsidP="00AB02A7">
            <w:pPr>
              <w:rPr>
                <w:noProof/>
              </w:rPr>
            </w:pPr>
          </w:p>
        </w:tc>
      </w:tr>
    </w:tbl>
    <w:p w:rsidR="00D077E9" w:rsidRDefault="008146AD">
      <w:pPr>
        <w:spacing w:after="200"/>
        <w:rPr>
          <w:noProof/>
        </w:rPr>
      </w:pPr>
      <w:r>
        <w:rPr>
          <w:noProof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6450330</wp:posOffset>
                </wp:positionV>
                <wp:extent cx="2948940" cy="163068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8940" cy="1630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6AD" w:rsidRPr="008146AD" w:rsidRDefault="008146AD">
                            <w:pPr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</w:pPr>
                            <w:r w:rsidRPr="008146AD"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  <w:t>CREADO POR:</w:t>
                            </w:r>
                          </w:p>
                          <w:p w:rsidR="008146AD" w:rsidRPr="008146AD" w:rsidRDefault="008146AD">
                            <w:pPr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</w:pPr>
                            <w:r w:rsidRPr="008146AD"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  <w:t>ADAN EDUARDO LOPEZ RODRIGUEZ</w:t>
                            </w:r>
                          </w:p>
                          <w:p w:rsidR="008146AD" w:rsidRPr="008146AD" w:rsidRDefault="008146AD">
                            <w:pPr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</w:pPr>
                            <w:r w:rsidRPr="008146AD"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  <w:t>PROGRAMACION BASICA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7" type="#_x0000_t202" style="position:absolute;margin-left:9pt;margin-top:507.9pt;width:232.2pt;height:128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" filled="f" stroked="f">
                <v:textbox>
                  <w:txbxContent>
                    <w:p w:rsidR="008146AD" w:rsidRPr="008146AD" w:rsidRDefault="008146AD">
                      <w:pPr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</w:pPr>
                      <w:r w:rsidRPr="008146AD"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  <w:t>CREADO POR:</w:t>
                      </w:r>
                    </w:p>
                    <w:p w:rsidR="008146AD" w:rsidRPr="008146AD" w:rsidRDefault="008146AD">
                      <w:pPr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</w:pPr>
                      <w:r w:rsidRPr="008146AD"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  <w:t>ADAN EDUARDO LOPEZ RODRIGUEZ</w:t>
                      </w:r>
                    </w:p>
                    <w:p w:rsidR="008146AD" w:rsidRPr="008146AD" w:rsidRDefault="008146AD">
                      <w:pPr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</w:pPr>
                      <w:r w:rsidRPr="008146AD"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  <w:t>PROGRAMACION BASICA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18314EB" wp14:editId="3CC6452D">
                <wp:simplePos x="0" y="0"/>
                <wp:positionH relativeFrom="margin">
                  <wp:align>left</wp:align>
                </wp:positionH>
                <wp:positionV relativeFrom="paragraph">
                  <wp:posOffset>6412230</wp:posOffset>
                </wp:positionV>
                <wp:extent cx="3482340" cy="1783080"/>
                <wp:effectExtent l="0" t="0" r="22860" b="266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340" cy="1783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4B8D5" id="Rectángulo 10" o:spid="_x0000_s1026" style="position:absolute;margin-left:0;margin-top:504.9pt;width:274.2pt;height:140.4pt;z-index:251658239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" fillcolor="white [3212]" strokecolor="#00b050" strokeweight="2pt">
                <w10:wrap anchorx="margin"/>
              </v: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6B8266" wp14:editId="517669C8">
                <wp:simplePos x="0" y="0"/>
                <wp:positionH relativeFrom="column">
                  <wp:posOffset>-594360</wp:posOffset>
                </wp:positionH>
                <wp:positionV relativeFrom="paragraph">
                  <wp:posOffset>6076950</wp:posOffset>
                </wp:positionV>
                <wp:extent cx="7704000" cy="0"/>
                <wp:effectExtent l="0" t="38100" r="49530" b="38100"/>
                <wp:wrapNone/>
                <wp:docPr id="1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0400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56B43C" id="Conector recto 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6.8pt,478.5pt" to="559.8pt,4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" strokecolor="#00b050" strokeweight="6pt"/>
            </w:pict>
          </mc:Fallback>
        </mc:AlternateContent>
      </w:r>
      <w:r w:rsidR="000F210C">
        <w:rPr>
          <w:noProof/>
          <w:lang w:val="es-MX" w:eastAsia="es-MX"/>
        </w:rPr>
        <w:drawing>
          <wp:anchor distT="0" distB="0" distL="114300" distR="114300" simplePos="0" relativeHeight="251662336" behindDoc="1" locked="0" layoutInCell="1" allowOverlap="1" wp14:anchorId="6054562F" wp14:editId="1E7B374C">
            <wp:simplePos x="0" y="0"/>
            <wp:positionH relativeFrom="page">
              <wp:posOffset>-1699260</wp:posOffset>
            </wp:positionH>
            <wp:positionV relativeFrom="paragraph">
              <wp:posOffset>5634989</wp:posOffset>
            </wp:positionV>
            <wp:extent cx="9525000" cy="3881251"/>
            <wp:effectExtent l="0" t="0" r="0" b="508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6" t="-2235" r="7040" b="82570"/>
                    <a:stretch/>
                  </pic:blipFill>
                  <pic:spPr bwMode="auto">
                    <a:xfrm>
                      <a:off x="0" y="0"/>
                      <a:ext cx="9537038" cy="388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A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1ED34A" wp14:editId="579C99E5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5CE22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" fillcolor="#00b050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p w:rsidR="00B40B18" w:rsidRPr="00BC3FFC" w:rsidRDefault="00B40B18" w:rsidP="00BC3FFC">
      <w:pPr>
        <w:pStyle w:val="Ttulo"/>
        <w:rPr>
          <w:noProof/>
        </w:rPr>
      </w:pPr>
      <w:r>
        <w:rPr>
          <w:noProof/>
        </w:rPr>
        <w:lastRenderedPageBreak/>
        <w:tab/>
        <w:t>INDICE</w:t>
      </w:r>
    </w:p>
    <w:p w:rsidR="00B40B18" w:rsidRDefault="00B40B18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 w:rsidRPr="00B40B18">
        <w:rPr>
          <w:rFonts w:asciiTheme="majorHAnsi" w:eastAsiaTheme="majorEastAsia" w:hAnsiTheme="majorHAnsi" w:cstheme="majorBidi"/>
          <w:bCs/>
          <w:noProof/>
          <w:sz w:val="36"/>
          <w:szCs w:val="52"/>
        </w:rPr>
        <w:t>HISTORIA DEL USUARIO</w:t>
      </w:r>
      <w:r w:rsidR="00BC3FFC">
        <w:rPr>
          <w:rFonts w:asciiTheme="majorHAnsi" w:eastAsiaTheme="majorEastAsia" w:hAnsiTheme="majorHAnsi" w:cstheme="majorBidi"/>
          <w:bCs/>
          <w:noProof/>
          <w:sz w:val="36"/>
          <w:szCs w:val="52"/>
        </w:rPr>
        <w:t>………………………………………3</w:t>
      </w: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OBJETOS………………………………………………………….4</w:t>
      </w: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PSEUDOCODIGO………………………………………………</w:t>
      </w:r>
      <w:r w:rsidR="00F424AC">
        <w:rPr>
          <w:rFonts w:asciiTheme="majorHAnsi" w:eastAsiaTheme="majorEastAsia" w:hAnsiTheme="majorHAnsi" w:cstheme="majorBidi"/>
          <w:bCs/>
          <w:noProof/>
          <w:sz w:val="36"/>
          <w:szCs w:val="52"/>
        </w:rPr>
        <w:t>…</w:t>
      </w: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5</w:t>
      </w:r>
    </w:p>
    <w:p w:rsidR="00065FFB" w:rsidRDefault="00065FFB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065FFB" w:rsidRDefault="00065FFB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CODIGO (PYTHON)………………………………………………6</w:t>
      </w:r>
    </w:p>
    <w:p w:rsidR="00F424AC" w:rsidRDefault="00F424A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F424AC" w:rsidRPr="00B40B18" w:rsidRDefault="00F424AC" w:rsidP="00B40B18">
      <w:pPr>
        <w:pStyle w:val="Textodestacado"/>
        <w:rPr>
          <w:noProof/>
          <w:sz w:val="2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APENDICE…………………………………………………………7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B40B18" w:rsidTr="00DF027C">
        <w:trPr>
          <w:trHeight w:val="3546"/>
        </w:trPr>
        <w:tc>
          <w:tcPr>
            <w:tcW w:w="9999" w:type="dxa"/>
          </w:tcPr>
          <w:p w:rsidR="00B40B18" w:rsidRPr="00DF027C" w:rsidRDefault="00B40B18" w:rsidP="00B40B18">
            <w:pPr>
              <w:pStyle w:val="Ttulo2"/>
              <w:rPr>
                <w:noProof/>
              </w:rPr>
            </w:pPr>
            <w:r w:rsidRPr="00B40B18">
              <w:rPr>
                <w:noProof/>
              </w:rPr>
              <w:lastRenderedPageBreak/>
              <w:t>Historia de usuario: Se realizara un algoritmo o programa que mida la temperatura de una banda transportadora y cree una alerta/accion, correspondiente a su temperatura.</w:t>
            </w:r>
          </w:p>
        </w:tc>
      </w:tr>
      <w:tr w:rsidR="00B40B18" w:rsidTr="00DF027C">
        <w:trPr>
          <w:trHeight w:val="3546"/>
        </w:trPr>
        <w:tc>
          <w:tcPr>
            <w:tcW w:w="9999" w:type="dxa"/>
          </w:tcPr>
          <w:p w:rsidR="00B40B18" w:rsidRPr="00DF027C" w:rsidRDefault="00B40B18" w:rsidP="00B40B18">
            <w:pPr>
              <w:pStyle w:val="Ttulo2"/>
              <w:rPr>
                <w:noProof/>
              </w:rPr>
            </w:pPr>
          </w:p>
        </w:tc>
      </w:tr>
      <w:tr w:rsidR="00DF027C" w:rsidTr="00B40B18">
        <w:trPr>
          <w:trHeight w:val="7204"/>
        </w:trPr>
        <w:tc>
          <w:tcPr>
            <w:tcW w:w="9999" w:type="dxa"/>
          </w:tcPr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  <w:r>
              <w:rPr>
                <w:i/>
                <w:noProof/>
                <w:sz w:val="36"/>
              </w:rPr>
              <w:t>.</w:t>
            </w:r>
          </w:p>
        </w:tc>
      </w:tr>
    </w:tbl>
    <w:p w:rsidR="00AB02A7" w:rsidRDefault="00AB02A7" w:rsidP="00DF027C">
      <w:pPr>
        <w:rPr>
          <w:noProof/>
        </w:rPr>
      </w:pPr>
    </w:p>
    <w:p w:rsidR="0087605E" w:rsidRDefault="00B40B18" w:rsidP="00AB02A7">
      <w:pPr>
        <w:spacing w:after="200"/>
        <w:rPr>
          <w:noProof/>
        </w:rPr>
      </w:pPr>
      <w:r>
        <w:rPr>
          <w:noProof/>
        </w:rPr>
        <w:t>OBJETOS:</w:t>
      </w:r>
    </w:p>
    <w:p w:rsidR="00B40B18" w:rsidRDefault="00B40B18" w:rsidP="00B40B18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>BANDA TRANSPORTADORA</w:t>
      </w:r>
    </w:p>
    <w:p w:rsidR="00B40B18" w:rsidRDefault="00B40B18" w:rsidP="00B40B18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 xml:space="preserve">TERMOMETRO </w:t>
      </w:r>
    </w:p>
    <w:p w:rsidR="00BC3FFC" w:rsidRDefault="00B40B18" w:rsidP="00B40B18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>CONTROLADOR</w:t>
      </w:r>
    </w:p>
    <w:p w:rsidR="00BC3FFC" w:rsidRDefault="00BC3FFC" w:rsidP="00BC3FFC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>INTERFAZ</w:t>
      </w:r>
    </w:p>
    <w:p w:rsidR="00B40B18" w:rsidRDefault="00B40B18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spacing w:after="200"/>
        <w:jc w:val="center"/>
        <w:rPr>
          <w:noProof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7456" behindDoc="0" locked="0" layoutInCell="1" allowOverlap="1" wp14:anchorId="17C57FBB" wp14:editId="0EC1E7BA">
            <wp:simplePos x="0" y="0"/>
            <wp:positionH relativeFrom="margin">
              <wp:align>center</wp:align>
            </wp:positionH>
            <wp:positionV relativeFrom="paragraph">
              <wp:posOffset>518160</wp:posOffset>
            </wp:positionV>
            <wp:extent cx="6108700" cy="4584700"/>
            <wp:effectExtent l="0" t="0" r="6350" b="6350"/>
            <wp:wrapNone/>
            <wp:docPr id="5" name="Imagen 5" descr="C:\Users\adanl\Downloads\diagrama de clas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anl\Downloads\diagrama de clase.drawi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>DIAGRAMA DE CLASES</w:t>
      </w:r>
    </w:p>
    <w:p w:rsidR="00BC3FFC" w:rsidRDefault="00BC3FFC">
      <w:pPr>
        <w:spacing w:after="200"/>
        <w:rPr>
          <w:noProof/>
        </w:rPr>
      </w:pPr>
      <w:r>
        <w:rPr>
          <w:noProof/>
        </w:rPr>
        <w:br w:type="page"/>
      </w:r>
    </w:p>
    <w:p w:rsidR="00065FFB" w:rsidRDefault="00065FFB" w:rsidP="00BC3FFC">
      <w:pPr>
        <w:spacing w:after="200"/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w:lastRenderedPageBreak/>
        <w:t>Q</w:t>
      </w:r>
      <w:r w:rsidR="00BC3FFC" w:rsidRPr="00BC3FFC">
        <w:rPr>
          <w:noProof/>
          <w:sz w:val="56"/>
        </w:rPr>
        <w:t>PSEUDOCODIGO</w:t>
      </w:r>
    </w:p>
    <w:p w:rsidR="00065FFB" w:rsidRDefault="00065FFB">
      <w:pPr>
        <w:spacing w:after="200"/>
        <w:rPr>
          <w:noProof/>
          <w:lang w:val="es-MX" w:eastAsia="es-MX"/>
        </w:rPr>
      </w:pPr>
    </w:p>
    <w:p w:rsidR="00065FFB" w:rsidRDefault="00065FFB" w:rsidP="00BC3FFC">
      <w:pPr>
        <w:spacing w:after="200"/>
        <w:jc w:val="center"/>
        <w:rPr>
          <w:noProof/>
          <w:sz w:val="56"/>
        </w:rPr>
      </w:pPr>
      <w:r>
        <w:rPr>
          <w:noProof/>
          <w:lang w:val="es-MX" w:eastAsia="es-MX"/>
        </w:rPr>
        <w:drawing>
          <wp:inline distT="0" distB="0" distL="0" distR="0" wp14:anchorId="304AA848" wp14:editId="3B268D80">
            <wp:extent cx="5971276" cy="39776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28" t="4103" r="28599" b="16346"/>
                    <a:stretch/>
                  </pic:blipFill>
                  <pic:spPr bwMode="auto">
                    <a:xfrm>
                      <a:off x="0" y="0"/>
                      <a:ext cx="6006457" cy="400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Default="00065FFB" w:rsidP="00065FFB">
      <w:pPr>
        <w:rPr>
          <w:sz w:val="56"/>
        </w:rPr>
      </w:pPr>
    </w:p>
    <w:p w:rsidR="00065FFB" w:rsidRDefault="00065FFB" w:rsidP="00065FFB">
      <w:pPr>
        <w:tabs>
          <w:tab w:val="left" w:pos="3804"/>
        </w:tabs>
        <w:rPr>
          <w:sz w:val="56"/>
        </w:rPr>
      </w:pPr>
      <w:r>
        <w:rPr>
          <w:sz w:val="56"/>
        </w:rPr>
        <w:tab/>
      </w:r>
    </w:p>
    <w:p w:rsidR="00065FFB" w:rsidRDefault="00065FFB">
      <w:pPr>
        <w:spacing w:after="200"/>
        <w:rPr>
          <w:sz w:val="56"/>
        </w:rPr>
      </w:pPr>
      <w:r>
        <w:rPr>
          <w:sz w:val="56"/>
        </w:rPr>
        <w:br w:type="page"/>
      </w:r>
    </w:p>
    <w:p w:rsidR="00065FFB" w:rsidRDefault="00065FFB" w:rsidP="00065FFB">
      <w:pPr>
        <w:tabs>
          <w:tab w:val="left" w:pos="3804"/>
        </w:tabs>
        <w:jc w:val="center"/>
        <w:rPr>
          <w:sz w:val="56"/>
        </w:rPr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251668480" behindDoc="0" locked="0" layoutInCell="1" allowOverlap="1" wp14:anchorId="792427CC" wp14:editId="7B17B1EB">
            <wp:simplePos x="0" y="0"/>
            <wp:positionH relativeFrom="margin">
              <wp:align>left</wp:align>
            </wp:positionH>
            <wp:positionV relativeFrom="paragraph">
              <wp:posOffset>-1293495</wp:posOffset>
            </wp:positionV>
            <wp:extent cx="6088380" cy="4828715"/>
            <wp:effectExtent l="0" t="0" r="762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" t="-34617" r="37029" b="46595"/>
                    <a:stretch/>
                  </pic:blipFill>
                  <pic:spPr bwMode="auto">
                    <a:xfrm>
                      <a:off x="0" y="0"/>
                      <a:ext cx="6088380" cy="482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6"/>
        </w:rPr>
        <w:t>CODIGO</w:t>
      </w: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Default="00065FFB" w:rsidP="00065FFB">
      <w:pPr>
        <w:rPr>
          <w:sz w:val="56"/>
        </w:rPr>
      </w:pPr>
    </w:p>
    <w:p w:rsidR="00F424AC" w:rsidRDefault="00065FFB" w:rsidP="00065FFB">
      <w:pPr>
        <w:tabs>
          <w:tab w:val="left" w:pos="9264"/>
        </w:tabs>
        <w:rPr>
          <w:sz w:val="56"/>
        </w:rPr>
      </w:pPr>
      <w:r>
        <w:rPr>
          <w:sz w:val="56"/>
        </w:rPr>
        <w:tab/>
      </w:r>
    </w:p>
    <w:p w:rsidR="00F424AC" w:rsidRDefault="00F424AC" w:rsidP="00F424AC">
      <w:pPr>
        <w:tabs>
          <w:tab w:val="left" w:pos="9264"/>
        </w:tabs>
        <w:rPr>
          <w:sz w:val="56"/>
        </w:rPr>
      </w:pPr>
      <w:r>
        <w:rPr>
          <w:sz w:val="56"/>
        </w:rPr>
        <w:tab/>
      </w:r>
    </w:p>
    <w:p w:rsidR="00F424AC" w:rsidRDefault="00F424AC">
      <w:pPr>
        <w:spacing w:after="200"/>
        <w:rPr>
          <w:sz w:val="56"/>
        </w:rPr>
      </w:pPr>
      <w:r>
        <w:rPr>
          <w:sz w:val="56"/>
        </w:rPr>
        <w:br w:type="page"/>
      </w:r>
    </w:p>
    <w:tbl>
      <w:tblPr>
        <w:tblStyle w:val="Tablaconcuadrcula"/>
        <w:tblpPr w:leftFromText="141" w:rightFromText="141" w:tblpY="1848"/>
        <w:tblW w:w="0" w:type="auto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506"/>
      </w:tblGrid>
      <w:tr w:rsid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</w:pPr>
            <w:r>
              <w:lastRenderedPageBreak/>
              <w:t>CANTIDAD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CONCEPTO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PRECIO UNITARIO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PRECIO TOTAL</w:t>
            </w:r>
          </w:p>
        </w:tc>
      </w:tr>
      <w:tr w:rsidR="00F424AC" w:rsidRP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BANDA TRANSPORTADORA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500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500</w:t>
            </w:r>
          </w:p>
        </w:tc>
      </w:tr>
      <w:tr w:rsidR="00F424AC" w:rsidRP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TERMOMETRO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509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1009</w:t>
            </w:r>
          </w:p>
        </w:tc>
      </w:tr>
      <w:tr w:rsidR="00F424AC" w:rsidRP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06" w:type="dxa"/>
          </w:tcPr>
          <w:p w:rsid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CONTROLADOR</w:t>
            </w:r>
          </w:p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(RASBERRY)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1500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1509</w:t>
            </w:r>
          </w:p>
        </w:tc>
      </w:tr>
      <w:tr w:rsidR="00F424AC" w:rsidRP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INTERFAZ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1509</w:t>
            </w:r>
          </w:p>
        </w:tc>
      </w:tr>
    </w:tbl>
    <w:p w:rsidR="00BC3FFC" w:rsidRDefault="00F424AC" w:rsidP="00F424AC">
      <w:pPr>
        <w:tabs>
          <w:tab w:val="left" w:pos="9264"/>
        </w:tabs>
        <w:jc w:val="center"/>
        <w:rPr>
          <w:sz w:val="56"/>
          <w:szCs w:val="28"/>
        </w:rPr>
      </w:pPr>
      <w:r>
        <w:rPr>
          <w:sz w:val="56"/>
          <w:szCs w:val="28"/>
        </w:rPr>
        <w:t>APENDICE</w:t>
      </w:r>
    </w:p>
    <w:p w:rsidR="00FB7EA1" w:rsidRDefault="00FB7EA1" w:rsidP="00F424AC">
      <w:pPr>
        <w:tabs>
          <w:tab w:val="left" w:pos="9264"/>
        </w:tabs>
        <w:jc w:val="center"/>
        <w:rPr>
          <w:sz w:val="56"/>
          <w:szCs w:val="28"/>
        </w:rPr>
      </w:pPr>
    </w:p>
    <w:p w:rsidR="00FB7EA1" w:rsidRDefault="00FB7EA1" w:rsidP="00F424AC">
      <w:pPr>
        <w:tabs>
          <w:tab w:val="left" w:pos="9264"/>
        </w:tabs>
        <w:jc w:val="center"/>
        <w:rPr>
          <w:sz w:val="56"/>
          <w:szCs w:val="28"/>
        </w:rPr>
      </w:pPr>
      <w:r>
        <w:rPr>
          <w:sz w:val="56"/>
          <w:szCs w:val="28"/>
        </w:rPr>
        <w:t>REPOSITORIO</w:t>
      </w:r>
    </w:p>
    <w:p w:rsidR="00FB7EA1" w:rsidRPr="00FB7EA1" w:rsidRDefault="00FB7EA1" w:rsidP="00F424AC">
      <w:pPr>
        <w:tabs>
          <w:tab w:val="left" w:pos="9264"/>
        </w:tabs>
        <w:jc w:val="center"/>
        <w:rPr>
          <w:sz w:val="24"/>
          <w:szCs w:val="28"/>
        </w:rPr>
      </w:pPr>
      <w:r w:rsidRPr="00FB7EA1">
        <w:rPr>
          <w:sz w:val="24"/>
          <w:szCs w:val="28"/>
        </w:rPr>
        <w:t>https://github.com/Elbarny2456/Programacion-Basica</w:t>
      </w:r>
      <w:bookmarkStart w:id="0" w:name="_GoBack"/>
      <w:bookmarkEnd w:id="0"/>
    </w:p>
    <w:sectPr w:rsidR="00FB7EA1" w:rsidRPr="00FB7EA1" w:rsidSect="00AB02A7">
      <w:headerReference w:type="default" r:id="rId13"/>
      <w:footerReference w:type="default" r:id="rId14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7DDC" w:rsidRDefault="00D87DDC">
      <w:r>
        <w:separator/>
      </w:r>
    </w:p>
    <w:p w:rsidR="00D87DDC" w:rsidRDefault="00D87DDC"/>
  </w:endnote>
  <w:endnote w:type="continuationSeparator" w:id="0">
    <w:p w:rsidR="00D87DDC" w:rsidRDefault="00D87DDC">
      <w:r>
        <w:continuationSeparator/>
      </w:r>
    </w:p>
    <w:p w:rsidR="00D87DDC" w:rsidRDefault="00D87DD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/>
    <w:sdtContent>
      <w:p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FB7EA1">
          <w:rPr>
            <w:noProof/>
            <w:lang w:bidi="es-ES"/>
          </w:rPr>
          <w:t>7</w:t>
        </w:r>
        <w:r>
          <w:rPr>
            <w:noProof/>
            <w:lang w:bidi="es-ES"/>
          </w:rPr>
          <w:fldChar w:fldCharType="end"/>
        </w:r>
      </w:p>
    </w:sdtContent>
  </w:sdt>
  <w:p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7DDC" w:rsidRDefault="00D87DDC">
      <w:r>
        <w:separator/>
      </w:r>
    </w:p>
    <w:p w:rsidR="00D87DDC" w:rsidRDefault="00D87DDC"/>
  </w:footnote>
  <w:footnote w:type="continuationSeparator" w:id="0">
    <w:p w:rsidR="00D87DDC" w:rsidRDefault="00D87DDC">
      <w:r>
        <w:continuationSeparator/>
      </w:r>
    </w:p>
    <w:p w:rsidR="00D87DDC" w:rsidRDefault="00D87DDC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Encabezado"/>
            <w:rPr>
              <w:noProof/>
            </w:rPr>
          </w:pPr>
        </w:p>
      </w:tc>
    </w:tr>
  </w:tbl>
  <w:p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B01021"/>
    <w:multiLevelType w:val="hybridMultilevel"/>
    <w:tmpl w:val="103874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6807"/>
    <w:rsid w:val="0002482E"/>
    <w:rsid w:val="00050324"/>
    <w:rsid w:val="00065FFB"/>
    <w:rsid w:val="000747A0"/>
    <w:rsid w:val="000A0150"/>
    <w:rsid w:val="000E63C9"/>
    <w:rsid w:val="000F210C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4E5FEE"/>
    <w:rsid w:val="005037F0"/>
    <w:rsid w:val="00516A86"/>
    <w:rsid w:val="005275F6"/>
    <w:rsid w:val="00572102"/>
    <w:rsid w:val="005F1BB0"/>
    <w:rsid w:val="00656C4D"/>
    <w:rsid w:val="006C6807"/>
    <w:rsid w:val="006E5716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8146AD"/>
    <w:rsid w:val="00862FE4"/>
    <w:rsid w:val="0086389A"/>
    <w:rsid w:val="0087605E"/>
    <w:rsid w:val="008941AE"/>
    <w:rsid w:val="008B1FEE"/>
    <w:rsid w:val="00903C32"/>
    <w:rsid w:val="00916B16"/>
    <w:rsid w:val="009173B9"/>
    <w:rsid w:val="0093335D"/>
    <w:rsid w:val="0093613E"/>
    <w:rsid w:val="00943026"/>
    <w:rsid w:val="00966B81"/>
    <w:rsid w:val="00977F79"/>
    <w:rsid w:val="009B2DA1"/>
    <w:rsid w:val="009C7720"/>
    <w:rsid w:val="00A23AFA"/>
    <w:rsid w:val="00A31B3E"/>
    <w:rsid w:val="00A532F3"/>
    <w:rsid w:val="00A8489E"/>
    <w:rsid w:val="00AA10F9"/>
    <w:rsid w:val="00AB02A7"/>
    <w:rsid w:val="00AC29F3"/>
    <w:rsid w:val="00AE4C3F"/>
    <w:rsid w:val="00B231E5"/>
    <w:rsid w:val="00B40B18"/>
    <w:rsid w:val="00B73B06"/>
    <w:rsid w:val="00BB5711"/>
    <w:rsid w:val="00BC3FFC"/>
    <w:rsid w:val="00C02B87"/>
    <w:rsid w:val="00C072C3"/>
    <w:rsid w:val="00C4086D"/>
    <w:rsid w:val="00CA1896"/>
    <w:rsid w:val="00CB5B28"/>
    <w:rsid w:val="00CF5371"/>
    <w:rsid w:val="00D0323A"/>
    <w:rsid w:val="00D0559F"/>
    <w:rsid w:val="00D064B5"/>
    <w:rsid w:val="00D077E9"/>
    <w:rsid w:val="00D42CB7"/>
    <w:rsid w:val="00D5413D"/>
    <w:rsid w:val="00D570A9"/>
    <w:rsid w:val="00D70D02"/>
    <w:rsid w:val="00D770C7"/>
    <w:rsid w:val="00D86945"/>
    <w:rsid w:val="00D87DDC"/>
    <w:rsid w:val="00D90290"/>
    <w:rsid w:val="00DC706A"/>
    <w:rsid w:val="00DD152F"/>
    <w:rsid w:val="00DE213F"/>
    <w:rsid w:val="00DF027C"/>
    <w:rsid w:val="00E00A32"/>
    <w:rsid w:val="00E22ACD"/>
    <w:rsid w:val="00E620B0"/>
    <w:rsid w:val="00E81B40"/>
    <w:rsid w:val="00ED131E"/>
    <w:rsid w:val="00EF555B"/>
    <w:rsid w:val="00F027BB"/>
    <w:rsid w:val="00F11DCF"/>
    <w:rsid w:val="00F162EA"/>
    <w:rsid w:val="00F424AC"/>
    <w:rsid w:val="00F52D27"/>
    <w:rsid w:val="00F83527"/>
    <w:rsid w:val="00FA6C79"/>
    <w:rsid w:val="00FA7257"/>
    <w:rsid w:val="00FB7EA1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BB6BFD"/>
  <w15:docId w15:val="{5AC8605B-5757-484B-A2B0-B9E3DFE7C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B40B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anl\AppData\Roaming\Microsoft\Templates\Informe%20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ADAN EDUARDO LOPEZ RODRIGUEZ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2948BF-11DB-40FE-963A-BC55CF34B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</Template>
  <TotalTime>28</TotalTime>
  <Pages>7</Pages>
  <Words>114</Words>
  <Characters>633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adan eduardo lopez rodriguez</dc:creator>
  <cp:keywords/>
  <cp:lastModifiedBy>adan eduardo lopez rodriguez</cp:lastModifiedBy>
  <cp:revision>4</cp:revision>
  <cp:lastPrinted>2006-08-01T17:47:00Z</cp:lastPrinted>
  <dcterms:created xsi:type="dcterms:W3CDTF">2025-04-15T18:03:00Z</dcterms:created>
  <dcterms:modified xsi:type="dcterms:W3CDTF">2025-05-06T13:50:00Z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