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7E9" w:rsidRDefault="00AE4C3F" w:rsidP="00D70D02">
      <w:pPr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75A473" wp14:editId="4E32B082">
                <wp:simplePos x="0" y="0"/>
                <wp:positionH relativeFrom="margin">
                  <wp:posOffset>1558290</wp:posOffset>
                </wp:positionH>
                <wp:positionV relativeFrom="paragraph">
                  <wp:posOffset>-737235</wp:posOffset>
                </wp:positionV>
                <wp:extent cx="4406900" cy="35687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0" cy="356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4C3F" w:rsidRPr="00AE4C3F" w:rsidRDefault="00AE4C3F" w:rsidP="00AE4C3F">
                            <w:pPr>
                              <w:pStyle w:val="Ttulo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PROYECTO</w:t>
                            </w:r>
                          </w:p>
                          <w:p w:rsidR="00AE4C3F" w:rsidRPr="00AE4C3F" w:rsidRDefault="00AE4C3F" w:rsidP="00AE4C3F">
                            <w:pPr>
                              <w:pStyle w:val="Ttulo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UNIDAD 5</w:t>
                            </w:r>
                          </w:p>
                          <w:p w:rsidR="00AE4C3F" w:rsidRPr="00AE4C3F" w:rsidRDefault="00AE4C3F" w:rsidP="00AE4C3F">
                            <w:pPr>
                              <w:pStyle w:val="Ttulo"/>
                              <w:spacing w:after="0"/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</w:rPr>
                            </w:pPr>
                            <w:r w:rsidRPr="00AE4C3F">
                              <w:rPr>
                                <w:rFonts w:ascii="Bahnschrift SemiBold Condensed" w:hAnsi="Bahnschrift SemiBold Condensed"/>
                                <w:color w:val="FFFFFF" w:themeColor="background1"/>
                                <w:sz w:val="144"/>
                                <w:lang w:bidi="es-ES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5A473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122.7pt;margin-top:-58.05pt;width:347pt;height:28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" filled="f" stroked="f" strokeweight=".5pt">
                <v:textbox>
                  <w:txbxContent>
                    <w:p w:rsidR="00AE4C3F" w:rsidRPr="00AE4C3F" w:rsidRDefault="00AE4C3F" w:rsidP="00AE4C3F">
                      <w:pPr>
                        <w:pStyle w:val="Ttulo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PROYECTO</w:t>
                      </w:r>
                    </w:p>
                    <w:p w:rsidR="00AE4C3F" w:rsidRPr="00AE4C3F" w:rsidRDefault="00AE4C3F" w:rsidP="00AE4C3F">
                      <w:pPr>
                        <w:pStyle w:val="Ttulo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UNIDAD 5</w:t>
                      </w:r>
                    </w:p>
                    <w:p w:rsidR="00AE4C3F" w:rsidRPr="00AE4C3F" w:rsidRDefault="00AE4C3F" w:rsidP="00AE4C3F">
                      <w:pPr>
                        <w:pStyle w:val="Ttulo"/>
                        <w:spacing w:after="0"/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</w:rPr>
                      </w:pPr>
                      <w:r w:rsidRPr="00AE4C3F">
                        <w:rPr>
                          <w:rFonts w:ascii="Bahnschrift SemiBold Condensed" w:hAnsi="Bahnschrift SemiBold Condensed"/>
                          <w:color w:val="FFFFFF" w:themeColor="background1"/>
                          <w:sz w:val="144"/>
                          <w:lang w:bidi="es-ES"/>
                        </w:rPr>
                        <w:t>2025</w:t>
                      </w:r>
                      <w:bookmarkStart w:id="1" w:name="_GoBack"/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6C6807">
        <w:rPr>
          <w:noProof/>
          <w:lang w:val="es-MX" w:eastAsia="es-MX"/>
        </w:rPr>
        <w:drawing>
          <wp:anchor distT="0" distB="0" distL="114300" distR="114300" simplePos="0" relativeHeight="251661312" behindDoc="1" locked="0" layoutInCell="1" allowOverlap="1" wp14:anchorId="14B31BC6" wp14:editId="363D42A3">
            <wp:simplePos x="0" y="0"/>
            <wp:positionH relativeFrom="page">
              <wp:align>left</wp:align>
            </wp:positionH>
            <wp:positionV relativeFrom="paragraph">
              <wp:posOffset>-1301115</wp:posOffset>
            </wp:positionV>
            <wp:extent cx="7734300" cy="7734300"/>
            <wp:effectExtent l="0" t="0" r="0" b="0"/>
            <wp:wrapNone/>
            <wp:docPr id="4" name="Imagen 4" descr="Ryan Beckford /Black Hackerman Matrix /Meme de hackeo - Plantilla HD  remasterizada en 4k - [4608*4608] : r/MemeResto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yan Beckford /Black Hackerman Matrix /Meme de hackeo - Plantilla HD  remasterizada en 4k - [4608*4608] : r/MemeRestor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7323A88" wp14:editId="0CFC7303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B1C65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04"/>
      </w:tblGrid>
      <w:tr w:rsidR="00D077E9" w:rsidTr="008146AD">
        <w:trPr>
          <w:trHeight w:val="1894"/>
        </w:trPr>
        <w:tc>
          <w:tcPr>
            <w:tcW w:w="6804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  <w:p w:rsidR="00D077E9" w:rsidRDefault="00D077E9" w:rsidP="00AB02A7">
            <w:pPr>
              <w:rPr>
                <w:noProof/>
              </w:rPr>
            </w:pPr>
          </w:p>
        </w:tc>
      </w:tr>
    </w:tbl>
    <w:p w:rsidR="00D077E9" w:rsidRDefault="008146AD">
      <w:pPr>
        <w:spacing w:after="200"/>
        <w:rPr>
          <w:noProof/>
        </w:rPr>
      </w:pPr>
      <w:r>
        <w:rPr>
          <w:noProof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6450330</wp:posOffset>
                </wp:positionV>
                <wp:extent cx="2948940" cy="163068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8940" cy="1630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CREADO POR: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ADAN EDUARDO LOPEZ RODRIGUEZ</w:t>
                            </w:r>
                          </w:p>
                          <w:p w:rsidR="008146AD" w:rsidRPr="008146AD" w:rsidRDefault="008146AD">
                            <w:pPr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</w:pPr>
                            <w:r w:rsidRPr="008146AD">
                              <w:rPr>
                                <w:rFonts w:ascii="Cooper Black" w:hAnsi="Cooper Black"/>
                                <w:color w:val="273F31" w:themeColor="accent5" w:themeShade="40"/>
                                <w:sz w:val="36"/>
                                <w:lang w:val="es-MX"/>
                              </w:rPr>
                              <w:t>PROGRAMACION BASICA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9pt;margin-top:507.9pt;width:232.2pt;height:128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" filled="f" stroked="f">
                <v:textbox>
                  <w:txbxContent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CREADO POR: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ADAN EDUARDO LOPEZ RODRIGUEZ</w:t>
                      </w:r>
                    </w:p>
                    <w:p w:rsidR="008146AD" w:rsidRPr="008146AD" w:rsidRDefault="008146AD">
                      <w:pPr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</w:pPr>
                      <w:r w:rsidRPr="008146AD">
                        <w:rPr>
                          <w:rFonts w:ascii="Cooper Black" w:hAnsi="Cooper Black"/>
                          <w:color w:val="273F31" w:themeColor="accent5" w:themeShade="40"/>
                          <w:sz w:val="36"/>
                          <w:lang w:val="es-MX"/>
                        </w:rPr>
                        <w:t>PROGRAMACION BASICA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18314EB" wp14:editId="3CC6452D">
                <wp:simplePos x="0" y="0"/>
                <wp:positionH relativeFrom="margin">
                  <wp:align>left</wp:align>
                </wp:positionH>
                <wp:positionV relativeFrom="paragraph">
                  <wp:posOffset>6412230</wp:posOffset>
                </wp:positionV>
                <wp:extent cx="3482340" cy="1783080"/>
                <wp:effectExtent l="0" t="0" r="22860" b="2667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1783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4B8D5" id="Rectángulo 10" o:spid="_x0000_s1026" style="position:absolute;margin-left:0;margin-top:504.9pt;width:274.2pt;height:140.4pt;z-index:251658239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" fillcolor="white [3212]" strokecolor="#00b050" strokeweight="2pt">
                <w10:wrap anchorx="margin"/>
              </v:rect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6B8266" wp14:editId="517669C8">
                <wp:simplePos x="0" y="0"/>
                <wp:positionH relativeFrom="column">
                  <wp:posOffset>-594360</wp:posOffset>
                </wp:positionH>
                <wp:positionV relativeFrom="paragraph">
                  <wp:posOffset>6076950</wp:posOffset>
                </wp:positionV>
                <wp:extent cx="7704000" cy="0"/>
                <wp:effectExtent l="0" t="38100" r="49530" b="3810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040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56B43C" id="Conector recto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8pt,478.5pt" to="559.8pt,4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" strokecolor="#00b050" strokeweight="6pt"/>
            </w:pict>
          </mc:Fallback>
        </mc:AlternateContent>
      </w:r>
      <w:r w:rsidR="000F210C">
        <w:rPr>
          <w:noProof/>
          <w:lang w:val="es-MX" w:eastAsia="es-MX"/>
        </w:rPr>
        <w:drawing>
          <wp:anchor distT="0" distB="0" distL="114300" distR="114300" simplePos="0" relativeHeight="251662336" behindDoc="1" locked="0" layoutInCell="1" allowOverlap="1" wp14:anchorId="6054562F" wp14:editId="1E7B374C">
            <wp:simplePos x="0" y="0"/>
            <wp:positionH relativeFrom="page">
              <wp:posOffset>-1699260</wp:posOffset>
            </wp:positionH>
            <wp:positionV relativeFrom="paragraph">
              <wp:posOffset>5634989</wp:posOffset>
            </wp:positionV>
            <wp:extent cx="9525000" cy="3881251"/>
            <wp:effectExtent l="0" t="0" r="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6" t="-2235" r="7040" b="82570"/>
                    <a:stretch/>
                  </pic:blipFill>
                  <pic:spPr bwMode="auto">
                    <a:xfrm>
                      <a:off x="0" y="0"/>
                      <a:ext cx="9537038" cy="388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1ED34A" wp14:editId="579C99E5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CE22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" fillcolor="#00b050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:rsidR="00B40B18" w:rsidRPr="00BC3FFC" w:rsidRDefault="00B40B18" w:rsidP="00BC3FFC">
      <w:pPr>
        <w:pStyle w:val="Ttulo"/>
        <w:rPr>
          <w:noProof/>
        </w:rPr>
      </w:pPr>
      <w:r>
        <w:rPr>
          <w:noProof/>
        </w:rPr>
        <w:lastRenderedPageBreak/>
        <w:tab/>
        <w:t>INDICE</w:t>
      </w:r>
    </w:p>
    <w:p w:rsidR="00B40B18" w:rsidRDefault="00B40B18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 w:rsidRPr="00B40B18">
        <w:rPr>
          <w:rFonts w:asciiTheme="majorHAnsi" w:eastAsiaTheme="majorEastAsia" w:hAnsiTheme="majorHAnsi" w:cstheme="majorBidi"/>
          <w:bCs/>
          <w:noProof/>
          <w:sz w:val="36"/>
          <w:szCs w:val="52"/>
        </w:rPr>
        <w:t>HISTORIA DEL USUARIO</w:t>
      </w:r>
      <w:r w:rsidR="00BC3FFC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………………………………………3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OBJETOS………………………………………………………….4</w:t>
      </w:r>
    </w:p>
    <w:p w:rsidR="00BC3FFC" w:rsidRDefault="00BC3FFC" w:rsidP="00B40B18">
      <w:pPr>
        <w:pStyle w:val="Textodestacado"/>
        <w:rPr>
          <w:rFonts w:asciiTheme="majorHAnsi" w:eastAsiaTheme="majorEastAsia" w:hAnsiTheme="majorHAnsi" w:cstheme="majorBidi"/>
          <w:bCs/>
          <w:noProof/>
          <w:sz w:val="36"/>
          <w:szCs w:val="52"/>
        </w:rPr>
      </w:pPr>
    </w:p>
    <w:p w:rsidR="00BC3FFC" w:rsidRPr="00B40B18" w:rsidRDefault="00BC3FFC" w:rsidP="00B40B18">
      <w:pPr>
        <w:pStyle w:val="Textodestacado"/>
        <w:rPr>
          <w:noProof/>
          <w:sz w:val="22"/>
        </w:rPr>
      </w:pPr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PSEUDOCODIGO………………………………………………</w:t>
      </w:r>
      <w:r w:rsidR="00FA7257">
        <w:rPr>
          <w:rFonts w:asciiTheme="majorHAnsi" w:eastAsiaTheme="majorEastAsia" w:hAnsiTheme="majorHAnsi" w:cstheme="majorBidi"/>
          <w:bCs/>
          <w:noProof/>
          <w:sz w:val="36"/>
          <w:szCs w:val="52"/>
        </w:rPr>
        <w:t>…</w:t>
      </w:r>
      <w:bookmarkStart w:id="0" w:name="_GoBack"/>
      <w:bookmarkEnd w:id="0"/>
      <w:r>
        <w:rPr>
          <w:rFonts w:asciiTheme="majorHAnsi" w:eastAsiaTheme="majorEastAsia" w:hAnsiTheme="majorHAnsi" w:cstheme="majorBidi"/>
          <w:bCs/>
          <w:noProof/>
          <w:sz w:val="36"/>
          <w:szCs w:val="52"/>
        </w:rPr>
        <w:t>5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  <w:r w:rsidRPr="00B40B18">
              <w:rPr>
                <w:noProof/>
              </w:rPr>
              <w:lastRenderedPageBreak/>
              <w:t>Historia de usuario: Se realizara un algoritmo o programa que mida la temperatura de una banda transportadora y cree una alerta/accion, correspondiente a su temperatura.</w:t>
            </w:r>
          </w:p>
        </w:tc>
      </w:tr>
      <w:tr w:rsidR="00B40B18" w:rsidTr="00DF027C">
        <w:trPr>
          <w:trHeight w:val="3546"/>
        </w:trPr>
        <w:tc>
          <w:tcPr>
            <w:tcW w:w="9999" w:type="dxa"/>
          </w:tcPr>
          <w:p w:rsidR="00B40B18" w:rsidRPr="00DF027C" w:rsidRDefault="00B40B18" w:rsidP="00B40B18">
            <w:pPr>
              <w:pStyle w:val="Ttulo2"/>
              <w:rPr>
                <w:noProof/>
              </w:rPr>
            </w:pPr>
          </w:p>
        </w:tc>
      </w:tr>
      <w:tr w:rsidR="00DF027C" w:rsidTr="00B40B18">
        <w:trPr>
          <w:trHeight w:val="7204"/>
        </w:trPr>
        <w:tc>
          <w:tcPr>
            <w:tcW w:w="9999" w:type="dxa"/>
          </w:tcPr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</w:p>
          <w:p w:rsidR="000F210C" w:rsidRDefault="000F210C" w:rsidP="00DF027C">
            <w:pPr>
              <w:pStyle w:val="Contenido"/>
              <w:rPr>
                <w:i/>
                <w:noProof/>
                <w:sz w:val="36"/>
              </w:rPr>
            </w:pPr>
            <w:r>
              <w:rPr>
                <w:i/>
                <w:noProof/>
                <w:sz w:val="36"/>
              </w:rPr>
              <w:t>.</w:t>
            </w:r>
          </w:p>
        </w:tc>
      </w:tr>
    </w:tbl>
    <w:p w:rsidR="00AB02A7" w:rsidRDefault="00AB02A7" w:rsidP="00DF027C">
      <w:pPr>
        <w:rPr>
          <w:noProof/>
        </w:rPr>
      </w:pPr>
    </w:p>
    <w:p w:rsidR="0087605E" w:rsidRDefault="00B40B18" w:rsidP="00AB02A7">
      <w:pPr>
        <w:spacing w:after="200"/>
        <w:rPr>
          <w:noProof/>
        </w:rPr>
      </w:pPr>
      <w:r>
        <w:rPr>
          <w:noProof/>
        </w:rPr>
        <w:t>OBJETOS: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BANDA TRANSPORTADORA</w:t>
      </w:r>
    </w:p>
    <w:p w:rsidR="00B40B18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 xml:space="preserve">TERMOMETRO </w:t>
      </w:r>
    </w:p>
    <w:p w:rsidR="00BC3FFC" w:rsidRDefault="00B40B18" w:rsidP="00B40B18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CONTROLADOR</w:t>
      </w:r>
    </w:p>
    <w:p w:rsidR="00BC3FFC" w:rsidRDefault="00BC3FFC" w:rsidP="00BC3FFC">
      <w:pPr>
        <w:pStyle w:val="Prrafodelista"/>
        <w:numPr>
          <w:ilvl w:val="0"/>
          <w:numId w:val="1"/>
        </w:numPr>
        <w:spacing w:after="200"/>
        <w:rPr>
          <w:noProof/>
        </w:rPr>
      </w:pPr>
      <w:r>
        <w:rPr>
          <w:noProof/>
        </w:rPr>
        <w:t>INTERFAZ</w:t>
      </w:r>
    </w:p>
    <w:p w:rsidR="00B40B18" w:rsidRDefault="00B40B18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pStyle w:val="Prrafodelista"/>
        <w:spacing w:after="200"/>
        <w:rPr>
          <w:noProof/>
        </w:rPr>
      </w:pPr>
    </w:p>
    <w:p w:rsidR="00BC3FFC" w:rsidRDefault="00BC3FFC" w:rsidP="00BC3FFC">
      <w:pPr>
        <w:spacing w:after="200"/>
        <w:jc w:val="center"/>
        <w:rPr>
          <w:noProof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7456" behindDoc="0" locked="0" layoutInCell="1" allowOverlap="1" wp14:anchorId="17C57FBB" wp14:editId="0EC1E7BA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6108700" cy="4584700"/>
            <wp:effectExtent l="0" t="0" r="6350" b="6350"/>
            <wp:wrapNone/>
            <wp:docPr id="5" name="Imagen 5" descr="C:\Users\adanl\Downloads\diagrama de cl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anl\Downloads\diagrama de clase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DIAGRAMA DE CLASES</w:t>
      </w:r>
    </w:p>
    <w:p w:rsidR="00BC3FFC" w:rsidRDefault="00BC3FFC">
      <w:pPr>
        <w:spacing w:after="200"/>
        <w:rPr>
          <w:noProof/>
        </w:rPr>
      </w:pPr>
      <w:r>
        <w:rPr>
          <w:noProof/>
        </w:rPr>
        <w:br w:type="page"/>
      </w:r>
    </w:p>
    <w:p w:rsidR="00BC3FFC" w:rsidRPr="00BC3FFC" w:rsidRDefault="00BC3FFC" w:rsidP="00BC3FFC">
      <w:pPr>
        <w:spacing w:after="200"/>
        <w:jc w:val="center"/>
        <w:rPr>
          <w:noProof/>
          <w:sz w:val="56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668480" behindDoc="0" locked="0" layoutInCell="1" allowOverlap="1" wp14:anchorId="604CBF29" wp14:editId="7B4E6148">
            <wp:simplePos x="0" y="0"/>
            <wp:positionH relativeFrom="margin">
              <wp:align>center</wp:align>
            </wp:positionH>
            <wp:positionV relativeFrom="paragraph">
              <wp:posOffset>629606</wp:posOffset>
            </wp:positionV>
            <wp:extent cx="7109279" cy="585470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772" r="34622" b="3970"/>
                    <a:stretch/>
                  </pic:blipFill>
                  <pic:spPr bwMode="auto">
                    <a:xfrm>
                      <a:off x="0" y="0"/>
                      <a:ext cx="7109279" cy="585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3FFC">
        <w:rPr>
          <w:noProof/>
          <w:sz w:val="56"/>
        </w:rPr>
        <w:t>PSEUDOCODIGO</w:t>
      </w:r>
    </w:p>
    <w:sectPr w:rsidR="00BC3FFC" w:rsidRPr="00BC3FFC" w:rsidSect="00AB02A7">
      <w:headerReference w:type="default" r:id="rId13"/>
      <w:footerReference w:type="default" r:id="rId14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C79" w:rsidRDefault="00FA6C79">
      <w:r>
        <w:separator/>
      </w:r>
    </w:p>
    <w:p w:rsidR="00FA6C79" w:rsidRDefault="00FA6C79"/>
  </w:endnote>
  <w:endnote w:type="continuationSeparator" w:id="0">
    <w:p w:rsidR="00FA6C79" w:rsidRDefault="00FA6C79">
      <w:r>
        <w:continuationSeparator/>
      </w:r>
    </w:p>
    <w:p w:rsidR="00FA6C79" w:rsidRDefault="00FA6C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FA7257">
          <w:rPr>
            <w:noProof/>
            <w:lang w:bidi="es-ES"/>
          </w:rPr>
          <w:t>5</w:t>
        </w:r>
        <w:r>
          <w:rPr>
            <w:noProof/>
            <w:lang w:bidi="es-ES"/>
          </w:rPr>
          <w:fldChar w:fldCharType="end"/>
        </w:r>
      </w:p>
    </w:sdtContent>
  </w:sdt>
  <w:p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C79" w:rsidRDefault="00FA6C79">
      <w:r>
        <w:separator/>
      </w:r>
    </w:p>
    <w:p w:rsidR="00FA6C79" w:rsidRDefault="00FA6C79"/>
  </w:footnote>
  <w:footnote w:type="continuationSeparator" w:id="0">
    <w:p w:rsidR="00FA6C79" w:rsidRDefault="00FA6C79">
      <w:r>
        <w:continuationSeparator/>
      </w:r>
    </w:p>
    <w:p w:rsidR="00FA6C79" w:rsidRDefault="00FA6C7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Encabezado"/>
            <w:rPr>
              <w:noProof/>
            </w:rPr>
          </w:pPr>
        </w:p>
      </w:tc>
    </w:tr>
  </w:tbl>
  <w:p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B01021"/>
    <w:multiLevelType w:val="hybridMultilevel"/>
    <w:tmpl w:val="103874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807"/>
    <w:rsid w:val="0002482E"/>
    <w:rsid w:val="00050324"/>
    <w:rsid w:val="000747A0"/>
    <w:rsid w:val="000A0150"/>
    <w:rsid w:val="000E63C9"/>
    <w:rsid w:val="000F210C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4E5FEE"/>
    <w:rsid w:val="005037F0"/>
    <w:rsid w:val="00516A86"/>
    <w:rsid w:val="005275F6"/>
    <w:rsid w:val="00572102"/>
    <w:rsid w:val="005F1BB0"/>
    <w:rsid w:val="00656C4D"/>
    <w:rsid w:val="006C6807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146AD"/>
    <w:rsid w:val="00862FE4"/>
    <w:rsid w:val="0086389A"/>
    <w:rsid w:val="0087605E"/>
    <w:rsid w:val="008941AE"/>
    <w:rsid w:val="008B1FEE"/>
    <w:rsid w:val="00903C32"/>
    <w:rsid w:val="00916B16"/>
    <w:rsid w:val="009173B9"/>
    <w:rsid w:val="0093335D"/>
    <w:rsid w:val="0093613E"/>
    <w:rsid w:val="00943026"/>
    <w:rsid w:val="00966B81"/>
    <w:rsid w:val="00977F79"/>
    <w:rsid w:val="009B2DA1"/>
    <w:rsid w:val="009C7720"/>
    <w:rsid w:val="00A23AFA"/>
    <w:rsid w:val="00A31B3E"/>
    <w:rsid w:val="00A532F3"/>
    <w:rsid w:val="00A8489E"/>
    <w:rsid w:val="00AA10F9"/>
    <w:rsid w:val="00AB02A7"/>
    <w:rsid w:val="00AC29F3"/>
    <w:rsid w:val="00AE4C3F"/>
    <w:rsid w:val="00B231E5"/>
    <w:rsid w:val="00B40B18"/>
    <w:rsid w:val="00B73B06"/>
    <w:rsid w:val="00BB5711"/>
    <w:rsid w:val="00BC3FFC"/>
    <w:rsid w:val="00C02B87"/>
    <w:rsid w:val="00C072C3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620B0"/>
    <w:rsid w:val="00E81B40"/>
    <w:rsid w:val="00ED131E"/>
    <w:rsid w:val="00EF555B"/>
    <w:rsid w:val="00F027BB"/>
    <w:rsid w:val="00F11DCF"/>
    <w:rsid w:val="00F162EA"/>
    <w:rsid w:val="00F52D27"/>
    <w:rsid w:val="00F83527"/>
    <w:rsid w:val="00FA6C79"/>
    <w:rsid w:val="00FA725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BEFB96"/>
  <w15:docId w15:val="{5AC8605B-5757-484B-A2B0-B9E3DFE7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B40B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nl\AppData\Roaming\Microsoft\Templates\Informe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ADAN EDUARDO LOPEZ RODRIGUEZ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D538B8-AA3E-42A9-BEB8-83DD1BBA4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</Template>
  <TotalTime>1</TotalTime>
  <Pages>5</Pages>
  <Words>64</Words>
  <Characters>353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adan eduardo lopez rodriguez</dc:creator>
  <cp:keywords/>
  <cp:lastModifiedBy>adan eduardo lopez rodriguez</cp:lastModifiedBy>
  <cp:revision>2</cp:revision>
  <cp:lastPrinted>2006-08-01T17:47:00Z</cp:lastPrinted>
  <dcterms:created xsi:type="dcterms:W3CDTF">2025-04-15T18:03:00Z</dcterms:created>
  <dcterms:modified xsi:type="dcterms:W3CDTF">2025-04-15T18:03:00Z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